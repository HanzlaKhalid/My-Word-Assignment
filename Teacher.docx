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EndPr>
        <w:rPr>
          <w:lang w:eastAsia="ja-JP"/>
        </w:rPr>
      </w:sdtEndPr>
      <w:sdtContent>
        <w:p w:rsidR="00CD327F" w:rsidRDefault="00FD6953" w:rsidP="00D31FDC">
          <w:pPr>
            <w:pStyle w:val="Header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1072562</wp:posOffset>
                    </wp:positionV>
                    <wp:extent cx="3330054" cy="4708478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30054" cy="4708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311C" w:rsidRDefault="008F5A7B">
                                <w:r>
                                  <w:t xml:space="preserve">                          </w:t>
                                </w: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1760561" cy="2686466"/>
                                      <wp:effectExtent l="0" t="133350" r="0" b="89535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G_20181023_085442_028.JPG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48219" r="44402"/>
                                              <a:stretch/>
                                            </pic:blipFill>
                                            <pic:spPr bwMode="auto">
                                              <a:xfrm flipH="1">
                                                <a:off x="0" y="0"/>
                                                <a:ext cx="1800263" cy="27470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0000" endPos="30000" dist="5000" dir="5400000" sy="-100000" algn="bl" rotWithShape="0"/>
                                              </a:effectLst>
                                              <a:scene3d>
                                                <a:camera prst="perspectiveContrastingLeftFacing">
                                                  <a:rot lat="300000" lon="19800000" rev="0"/>
                                                </a:camera>
                                                <a:lightRig rig="threePt" dir="t">
                                                  <a:rot lat="0" lon="0" rev="2700000"/>
                                                </a:lightRig>
                                              </a:scene3d>
                                              <a:sp3d>
                                                <a:bevelT w="63500" h="50800"/>
                                              </a:sp3d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11pt;margin-top:84.45pt;width:262.2pt;height:37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" filled="f" stroked="f" strokeweight="2pt">
                    <v:textbox>
                      <w:txbxContent>
                        <w:p w:rsidR="0027311C" w:rsidRDefault="008F5A7B">
                          <w:r>
                            <w:t xml:space="preserve">                       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60561" cy="2686466"/>
                                <wp:effectExtent l="0" t="133350" r="0" b="89535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G_20181023_085442_028.JPG"/>
                                        <pic:cNvPicPr/>
                                      </pic:nvPicPr>
                                      <pic:blipFill rotWithShape="1"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48219" r="44402"/>
                                        <a:stretch/>
                                      </pic:blipFill>
                                      <pic:spPr bwMode="auto">
                                        <a:xfrm flipH="1">
                                          <a:off x="0" y="0"/>
                                          <a:ext cx="1800263" cy="274704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reflection blurRad="12700" stA="30000" endPos="30000" dist="5000" dir="5400000" sy="-100000" algn="bl" rotWithShape="0"/>
                                        </a:effectLst>
                                        <a:scene3d>
                                          <a:camera prst="perspectiveContrastingLeftFacing">
                                            <a:rot lat="300000" lon="19800000" rev="0"/>
                                          </a:camera>
                                          <a:lightRig rig="threePt" dir="t">
                                            <a:rot lat="0" lon="0" rev="2700000"/>
                                          </a:lightRig>
                                        </a:scene3d>
                                        <a:sp3d>
                                          <a:bevelT w="63500" h="50800"/>
                                        </a:sp3d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104CD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-619125</wp:posOffset>
                    </wp:positionV>
                    <wp:extent cx="7534275" cy="11868150"/>
                    <wp:effectExtent l="0" t="0" r="28575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1186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6953" w:rsidRDefault="00FD6953" w:rsidP="007B5F7B">
                                <w:pPr>
                                  <w:spacing w:before="100" w:beforeAutospacing="1" w:after="0" w:line="240" w:lineRule="auto"/>
                                  <w:contextualSpacing/>
                                  <w:jc w:val="center"/>
                                  <w:rPr>
                                    <w:rFonts w:ascii="Times New Roman" w:hAnsi="Times New Roman" w:cs="Times New Roman"/>
                                    <w:strike/>
                                    <w:color w:val="FFC000"/>
                                    <w:sz w:val="96"/>
                                  </w:rPr>
                                </w:pPr>
                              </w:p>
                              <w:p w:rsidR="007B5F7B" w:rsidRPr="0083181A" w:rsidRDefault="0027311C" w:rsidP="007B5F7B">
                                <w:pPr>
                                  <w:spacing w:before="100" w:beforeAutospacing="1" w:after="0" w:line="240" w:lineRule="auto"/>
                                  <w:contextualSpacing/>
                                  <w:jc w:val="center"/>
                                  <w:rPr>
                                    <w:rFonts w:ascii="Times New Roman" w:hAnsi="Times New Roman" w:cs="Times New Roman"/>
                                    <w:strike/>
                                    <w:color w:val="FFC000"/>
                                    <w:sz w:val="96"/>
                                  </w:rPr>
                                </w:pPr>
                                <w:r w:rsidRPr="0083181A">
                                  <w:rPr>
                                    <w:rFonts w:ascii="Times New Roman" w:hAnsi="Times New Roman" w:cs="Times New Roman"/>
                                    <w:strike/>
                                    <w:color w:val="FFC000"/>
                                    <w:sz w:val="96"/>
                                  </w:rPr>
                                  <w:t xml:space="preserve">MY </w:t>
                                </w:r>
                                <w:r w:rsidR="00B05000" w:rsidRPr="0083181A">
                                  <w:rPr>
                                    <w:rFonts w:ascii="Times New Roman" w:hAnsi="Times New Roman" w:cs="Times New Roman"/>
                                    <w:strike/>
                                    <w:color w:val="FFC000"/>
                                    <w:sz w:val="96"/>
                                  </w:rPr>
                                  <w:t>BEST TEACHER</w:t>
                                </w:r>
                              </w:p>
                              <w:p w:rsidR="00282955" w:rsidRPr="00953536" w:rsidRDefault="00E70F98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Mr. Jamal is my best teacher.</w:t>
                                </w:r>
                              </w:p>
                              <w:p w:rsidR="001121E5" w:rsidRPr="00953536" w:rsidRDefault="001121E5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is our class incharge.</w:t>
                                </w:r>
                              </w:p>
                              <w:p w:rsidR="00E70F98" w:rsidRPr="00953536" w:rsidRDefault="00672F94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teaches us MS Office 2013</w:t>
                                </w:r>
                                <w:r w:rsidR="00E70F98"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:rsidR="00E70F98" w:rsidRPr="00953536" w:rsidRDefault="00E70F98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His way of technique is very good.</w:t>
                                </w:r>
                              </w:p>
                              <w:p w:rsidR="00E70F98" w:rsidRPr="00953536" w:rsidRDefault="00E70F98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lives in city Jranwala.</w:t>
                                </w:r>
                              </w:p>
                              <w:p w:rsidR="00CE6F44" w:rsidRPr="00953536" w:rsidRDefault="00E70F98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gets up early in the morning.</w:t>
                                </w:r>
                              </w:p>
                              <w:p w:rsidR="00E70F98" w:rsidRPr="00953536" w:rsidRDefault="00E70F98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goes to Vnum I.T center in Jranwala.</w:t>
                                </w:r>
                              </w:p>
                              <w:p w:rsidR="00E70F98" w:rsidRPr="00953536" w:rsidRDefault="00E70F98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is very handsome.</w:t>
                                </w:r>
                              </w:p>
                              <w:p w:rsidR="00E70F98" w:rsidRPr="00953536" w:rsidRDefault="00E70F98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is very healthy.</w:t>
                                </w:r>
                              </w:p>
                              <w:p w:rsidR="00E70F98" w:rsidRPr="00953536" w:rsidRDefault="00E70F98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is very regular.</w:t>
                                </w:r>
                              </w:p>
                              <w:p w:rsidR="00E70F98" w:rsidRPr="00953536" w:rsidRDefault="00E70F98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says his prayers.</w:t>
                                </w:r>
                              </w:p>
                              <w:p w:rsidR="00E70F98" w:rsidRPr="00953536" w:rsidRDefault="00786F32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helps a poor.</w:t>
                                </w:r>
                              </w:p>
                              <w:p w:rsidR="00786F32" w:rsidRPr="00953536" w:rsidRDefault="00786F32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always the speak the truth.</w:t>
                                </w:r>
                                <w:bookmarkStart w:id="0" w:name="_GoBack"/>
                                <w:bookmarkEnd w:id="0"/>
                              </w:p>
                              <w:p w:rsidR="00786F32" w:rsidRPr="00953536" w:rsidRDefault="00635D7F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is a</w:t>
                                </w:r>
                                <w:r w:rsidR="00955E96"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very</w:t>
                                </w: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good Muslim.</w:t>
                                </w:r>
                              </w:p>
                              <w:p w:rsidR="00635D7F" w:rsidRPr="00953536" w:rsidRDefault="00955E96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He is a good player of badminton.</w:t>
                                </w:r>
                              </w:p>
                              <w:p w:rsidR="00B770EA" w:rsidRPr="00953536" w:rsidRDefault="00B770EA" w:rsidP="00335049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100" w:beforeAutospacing="1" w:after="0" w:line="480" w:lineRule="auto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3536">
                                  <w:rPr>
                                    <w:rFonts w:ascii="Times New Roman" w:hAnsi="Times New Roman" w:cs="Times New Roman"/>
                                    <w:color w:val="FFC000"/>
                                    <w:sz w:val="3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 like him very much.</w:t>
                                </w:r>
                              </w:p>
                              <w:p w:rsidR="00B770EA" w:rsidRPr="00FD6953" w:rsidRDefault="00B770EA" w:rsidP="00FD6953">
                                <w:pPr>
                                  <w:spacing w:before="100" w:beforeAutospacing="1" w:after="0"/>
                                  <w:ind w:left="36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C000"/>
                                    <w:sz w:val="22"/>
                                    <w:szCs w:val="24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D6953">
                                  <w:rPr>
                                    <w:rFonts w:ascii="Times New Roman" w:hAnsi="Times New Roman" w:cs="Times New Roman"/>
                                    <w:color w:val="FFC000"/>
                                    <w:sz w:val="40"/>
                                    <w:szCs w:val="24"/>
                                    <w14:glow w14:rad="101600">
                                      <w14:srgbClr w14:val="C00000">
                                        <w14:alpha w14:val="40000"/>
                                      </w14:srgbClr>
                                    </w14:glow>
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I LOVE MY GOOD WORK AND MY GOOD TEACHER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7" style="position:absolute;margin-left:0;margin-top:-48.75pt;width:593.25pt;height:934.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" strokecolor="#575539 [1604]" strokeweight="2pt">
                    <v:fill r:id="rId9" o:title="" recolor="t" rotate="t" type="tile"/>
                    <v:imagedata recolortarget="#363225 [3120]"/>
                    <v:textbox>
                      <w:txbxContent>
                        <w:p w:rsidR="00FD6953" w:rsidRDefault="00FD6953" w:rsidP="007B5F7B">
                          <w:pPr>
                            <w:spacing w:before="100" w:beforeAutospacing="1"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strike/>
                              <w:color w:val="FFC000"/>
                              <w:sz w:val="96"/>
                            </w:rPr>
                          </w:pPr>
                        </w:p>
                        <w:p w:rsidR="007B5F7B" w:rsidRPr="0083181A" w:rsidRDefault="0027311C" w:rsidP="007B5F7B">
                          <w:pPr>
                            <w:spacing w:before="100" w:beforeAutospacing="1"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strike/>
                              <w:color w:val="FFC000"/>
                              <w:sz w:val="96"/>
                            </w:rPr>
                          </w:pPr>
                          <w:r w:rsidRPr="0083181A">
                            <w:rPr>
                              <w:rFonts w:ascii="Times New Roman" w:hAnsi="Times New Roman" w:cs="Times New Roman"/>
                              <w:strike/>
                              <w:color w:val="FFC000"/>
                              <w:sz w:val="96"/>
                            </w:rPr>
                            <w:t xml:space="preserve">MY </w:t>
                          </w:r>
                          <w:r w:rsidR="00B05000" w:rsidRPr="0083181A">
                            <w:rPr>
                              <w:rFonts w:ascii="Times New Roman" w:hAnsi="Times New Roman" w:cs="Times New Roman"/>
                              <w:strike/>
                              <w:color w:val="FFC000"/>
                              <w:sz w:val="96"/>
                            </w:rPr>
                            <w:t>BEST TEACHER</w:t>
                          </w:r>
                        </w:p>
                        <w:p w:rsidR="00282955" w:rsidRPr="00953536" w:rsidRDefault="00E70F98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Mr. Jamal is my best teacher.</w:t>
                          </w:r>
                        </w:p>
                        <w:p w:rsidR="001121E5" w:rsidRPr="00953536" w:rsidRDefault="001121E5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is our class incharge.</w:t>
                          </w:r>
                        </w:p>
                        <w:p w:rsidR="00E70F98" w:rsidRPr="00953536" w:rsidRDefault="00672F94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teaches us MS Office 2013</w:t>
                          </w:r>
                          <w:r w:rsidR="00E70F98"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:rsidR="00E70F98" w:rsidRPr="00953536" w:rsidRDefault="00E70F98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His way of technique is very good.</w:t>
                          </w:r>
                        </w:p>
                        <w:p w:rsidR="00E70F98" w:rsidRPr="00953536" w:rsidRDefault="00E70F98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lives in city Jranwala.</w:t>
                          </w:r>
                        </w:p>
                        <w:p w:rsidR="00CE6F44" w:rsidRPr="00953536" w:rsidRDefault="00E70F98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gets up early in the morning.</w:t>
                          </w:r>
                        </w:p>
                        <w:p w:rsidR="00E70F98" w:rsidRPr="00953536" w:rsidRDefault="00E70F98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goes to Vnum I.T center in Jranwala.</w:t>
                          </w:r>
                        </w:p>
                        <w:p w:rsidR="00E70F98" w:rsidRPr="00953536" w:rsidRDefault="00E70F98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is very handsome.</w:t>
                          </w:r>
                        </w:p>
                        <w:p w:rsidR="00E70F98" w:rsidRPr="00953536" w:rsidRDefault="00E70F98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is very healthy.</w:t>
                          </w:r>
                        </w:p>
                        <w:p w:rsidR="00E70F98" w:rsidRPr="00953536" w:rsidRDefault="00E70F98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is very regular.</w:t>
                          </w:r>
                        </w:p>
                        <w:p w:rsidR="00E70F98" w:rsidRPr="00953536" w:rsidRDefault="00E70F98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says his prayers.</w:t>
                          </w:r>
                        </w:p>
                        <w:p w:rsidR="00E70F98" w:rsidRPr="00953536" w:rsidRDefault="00786F32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helps a poor.</w:t>
                          </w:r>
                        </w:p>
                        <w:p w:rsidR="00786F32" w:rsidRPr="00953536" w:rsidRDefault="00786F32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always the speak the truth.</w:t>
                          </w:r>
                          <w:bookmarkStart w:id="1" w:name="_GoBack"/>
                          <w:bookmarkEnd w:id="1"/>
                        </w:p>
                        <w:p w:rsidR="00786F32" w:rsidRPr="00953536" w:rsidRDefault="00635D7F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is a</w:t>
                          </w:r>
                          <w:r w:rsidR="00955E96"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very</w:t>
                          </w: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good Muslim.</w:t>
                          </w:r>
                        </w:p>
                        <w:p w:rsidR="00635D7F" w:rsidRPr="00953536" w:rsidRDefault="00955E96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He is a good player of badminton.</w:t>
                          </w:r>
                        </w:p>
                        <w:p w:rsidR="00B770EA" w:rsidRPr="00953536" w:rsidRDefault="00B770EA" w:rsidP="00335049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100" w:beforeAutospacing="1" w:after="0" w:line="480" w:lineRule="auto"/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53536">
                            <w:rPr>
                              <w:rFonts w:ascii="Times New Roman" w:hAnsi="Times New Roman" w:cs="Times New Roman"/>
                              <w:color w:val="FFC000"/>
                              <w:sz w:val="3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 like him very much.</w:t>
                          </w:r>
                        </w:p>
                        <w:p w:rsidR="00B770EA" w:rsidRPr="00FD6953" w:rsidRDefault="00B770EA" w:rsidP="00FD6953">
                          <w:pPr>
                            <w:spacing w:before="100" w:beforeAutospacing="1" w:after="0"/>
                            <w:ind w:left="360"/>
                            <w:jc w:val="center"/>
                            <w:rPr>
                              <w:rFonts w:ascii="Times New Roman" w:hAnsi="Times New Roman" w:cs="Times New Roman"/>
                              <w:color w:val="FFC000"/>
                              <w:sz w:val="22"/>
                              <w:szCs w:val="24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D6953">
                            <w:rPr>
                              <w:rFonts w:ascii="Times New Roman" w:hAnsi="Times New Roman" w:cs="Times New Roman"/>
                              <w:color w:val="FFC000"/>
                              <w:sz w:val="40"/>
                              <w:szCs w:val="24"/>
                              <w14:glow w14:rad="101600">
                                <w14:srgbClr w14:val="C00000">
                                  <w14:alpha w14:val="40000"/>
                                </w14:srgbClr>
                              </w14:glow>
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 LOVE MY GOOD WORK AND MY GOOD TEACHER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</w:sdtContent>
    </w:sdt>
    <w:sectPr w:rsidR="00CD327F" w:rsidSect="00FD69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720" w:footer="720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24" w:rsidRDefault="00816724">
      <w:pPr>
        <w:spacing w:after="0" w:line="240" w:lineRule="auto"/>
      </w:pPr>
      <w:r>
        <w:separator/>
      </w:r>
    </w:p>
  </w:endnote>
  <w:endnote w:type="continuationSeparator" w:id="0">
    <w:p w:rsidR="00816724" w:rsidRDefault="0081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27F" w:rsidRDefault="00BD4AC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327F" w:rsidRDefault="00CD32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" fillcolor="#675e47 [3215]" stroked="f" strokeweight="2pt">
              <v:path arrowok="t"/>
              <v:textbox>
                <w:txbxContent>
                  <w:p w:rsidR="00CD327F" w:rsidRDefault="00CD327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327F" w:rsidRDefault="00CD327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2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tOneeR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CD327F" w:rsidRDefault="00CD327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CD327F" w:rsidRDefault="00BD4ACF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D31FDC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0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3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KdRpfW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CD327F" w:rsidRDefault="00BD4ACF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D31FDC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0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4CD" w:rsidRDefault="006104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4CD" w:rsidRDefault="006104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24" w:rsidRDefault="00816724">
      <w:pPr>
        <w:spacing w:after="0" w:line="240" w:lineRule="auto"/>
      </w:pPr>
      <w:r>
        <w:separator/>
      </w:r>
    </w:p>
  </w:footnote>
  <w:footnote w:type="continuationSeparator" w:id="0">
    <w:p w:rsidR="00816724" w:rsidRDefault="00816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27F" w:rsidRDefault="00BD4AC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195C3478C08C4543A6A26394B29684A1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D327F" w:rsidRDefault="00BD4AC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CD327F" w:rsidRDefault="00CD327F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195C3478C08C4543A6A26394B29684A1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D327F" w:rsidRDefault="00BD4AC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CD327F" w:rsidRDefault="00CD327F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780D32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327F" w:rsidRDefault="00CD327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9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CD327F" w:rsidRDefault="00CD327F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D327F" w:rsidRDefault="00CD327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0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CD327F" w:rsidRDefault="00CD327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4CD" w:rsidRDefault="006104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4CD" w:rsidRDefault="006104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5500F"/>
    <w:multiLevelType w:val="hybridMultilevel"/>
    <w:tmpl w:val="4036B656"/>
    <w:lvl w:ilvl="0" w:tplc="9FC85D4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2159A"/>
    <w:multiLevelType w:val="hybridMultilevel"/>
    <w:tmpl w:val="E410EFC4"/>
    <w:lvl w:ilvl="0" w:tplc="9FC85D4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37825"/>
    <w:multiLevelType w:val="hybridMultilevel"/>
    <w:tmpl w:val="4D949438"/>
    <w:lvl w:ilvl="0" w:tplc="F8D6B9B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F0BA4"/>
    <w:multiLevelType w:val="hybridMultilevel"/>
    <w:tmpl w:val="754678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FFC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9A701F"/>
    <w:multiLevelType w:val="hybridMultilevel"/>
    <w:tmpl w:val="3EAA4E1C"/>
    <w:lvl w:ilvl="0" w:tplc="9FC85D4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C"/>
    <w:rsid w:val="00075EC8"/>
    <w:rsid w:val="00100591"/>
    <w:rsid w:val="001121E5"/>
    <w:rsid w:val="001E4CDE"/>
    <w:rsid w:val="00221450"/>
    <w:rsid w:val="0027311C"/>
    <w:rsid w:val="00282955"/>
    <w:rsid w:val="00335049"/>
    <w:rsid w:val="00545A64"/>
    <w:rsid w:val="006104CD"/>
    <w:rsid w:val="00635D7F"/>
    <w:rsid w:val="00672F94"/>
    <w:rsid w:val="006905D8"/>
    <w:rsid w:val="00786F32"/>
    <w:rsid w:val="007B5F7B"/>
    <w:rsid w:val="00816724"/>
    <w:rsid w:val="0083181A"/>
    <w:rsid w:val="008A651F"/>
    <w:rsid w:val="008F5A7B"/>
    <w:rsid w:val="00900291"/>
    <w:rsid w:val="00953536"/>
    <w:rsid w:val="00955E96"/>
    <w:rsid w:val="009E046B"/>
    <w:rsid w:val="00AA4BEB"/>
    <w:rsid w:val="00AE732F"/>
    <w:rsid w:val="00AF3EA1"/>
    <w:rsid w:val="00B05000"/>
    <w:rsid w:val="00B770EA"/>
    <w:rsid w:val="00BD0859"/>
    <w:rsid w:val="00BD4ACF"/>
    <w:rsid w:val="00BF2892"/>
    <w:rsid w:val="00C742E3"/>
    <w:rsid w:val="00CD14B5"/>
    <w:rsid w:val="00CD327F"/>
    <w:rsid w:val="00CE6F44"/>
    <w:rsid w:val="00D05F07"/>
    <w:rsid w:val="00D31FDC"/>
    <w:rsid w:val="00E02712"/>
    <w:rsid w:val="00E70F98"/>
    <w:rsid w:val="00E74079"/>
    <w:rsid w:val="00F708D7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E3DD04-3E35-49B9-B923-E60876D9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5C3478C08C4543A6A26394B2968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BFC3B-8466-42E8-92EE-D2F9E03832FD}"/>
      </w:docPartPr>
      <w:docPartBody>
        <w:p w:rsidR="00482B99" w:rsidRDefault="00C72480">
          <w:pPr>
            <w:pStyle w:val="195C3478C08C4543A6A26394B29684A1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80"/>
    <w:rsid w:val="00414525"/>
    <w:rsid w:val="00482B99"/>
    <w:rsid w:val="00BE6445"/>
    <w:rsid w:val="00C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E74B5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846A260C44EFDB30D1B972206E395">
    <w:name w:val="A43846A260C44EFDB30D1B972206E395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D3347576E654C388FCD2FB000C53EE8">
    <w:name w:val="BD3347576E654C388FCD2FB000C53EE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E74B5" w:themeColor="accent1" w:themeShade="BF"/>
      <w:sz w:val="24"/>
      <w:lang w:eastAsia="ko-KR"/>
    </w:rPr>
  </w:style>
  <w:style w:type="paragraph" w:customStyle="1" w:styleId="FFC75B7B67364C8285ABBCDB33D29B7B">
    <w:name w:val="FFC75B7B67364C8285ABBCDB33D29B7B"/>
  </w:style>
  <w:style w:type="paragraph" w:customStyle="1" w:styleId="1B11E6018125481F882C1A6BDE361C19">
    <w:name w:val="1B11E6018125481F882C1A6BDE361C19"/>
  </w:style>
  <w:style w:type="paragraph" w:customStyle="1" w:styleId="13071518539A42159B9438A5EF0727B5">
    <w:name w:val="13071518539A42159B9438A5EF0727B5"/>
  </w:style>
  <w:style w:type="paragraph" w:customStyle="1" w:styleId="969C3F492BAB49DD86FAFA1FF2A2271A">
    <w:name w:val="969C3F492BAB49DD86FAFA1FF2A2271A"/>
  </w:style>
  <w:style w:type="paragraph" w:customStyle="1" w:styleId="195C3478C08C4543A6A26394B29684A1">
    <w:name w:val="195C3478C08C4543A6A26394B29684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EF605-26C7-4C44-812A-7EB77FB8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</Template>
  <TotalTime>70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MOBILE</dc:creator>
  <cp:lastModifiedBy>MIAN MOBILE</cp:lastModifiedBy>
  <cp:revision>36</cp:revision>
  <dcterms:created xsi:type="dcterms:W3CDTF">2018-11-13T21:54:00Z</dcterms:created>
  <dcterms:modified xsi:type="dcterms:W3CDTF">2018-11-14T01:41:00Z</dcterms:modified>
</cp:coreProperties>
</file>